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1E4A99" w14:textId="206647BA" w:rsidR="009303D9" w:rsidRDefault="00F4535C">
      <w:pPr>
        <w:pStyle w:val="papertitle"/>
      </w:pPr>
      <w:bookmarkStart w:id="0" w:name="_GoBack"/>
      <w:bookmarkEnd w:id="0"/>
      <w:r>
        <w:t xml:space="preserve"> Optimized Linear Regression</w:t>
      </w:r>
    </w:p>
    <w:p w14:paraId="74208E25" w14:textId="59532917" w:rsidR="009303D9" w:rsidRDefault="00CE3FCF">
      <w:pPr>
        <w:pStyle w:val="papersubtitle"/>
      </w:pPr>
      <w:r>
        <w:t>LBYCP29 – Laboratory 5</w:t>
      </w:r>
    </w:p>
    <w:p w14:paraId="22B4A0A5" w14:textId="6994221B" w:rsidR="009303D9" w:rsidRDefault="004A7417" w:rsidP="005B520E">
      <w:pPr>
        <w:pStyle w:val="Author"/>
      </w:pPr>
      <w:r>
        <w:t>Frank Gomendoza, Creas Carando, Theo Lim, Neil Lorena, Paolo Zabat</w:t>
      </w:r>
    </w:p>
    <w:p w14:paraId="0683AD57" w14:textId="77777777" w:rsidR="009303D9" w:rsidRPr="005B520E" w:rsidRDefault="008134DF" w:rsidP="005B520E">
      <w:pPr>
        <w:pStyle w:val="Affiliation"/>
      </w:pPr>
      <w:r>
        <w:t>Department of Electronics and Communications Engineering</w:t>
      </w:r>
    </w:p>
    <w:p w14:paraId="049D9C74" w14:textId="77777777" w:rsidR="009303D9" w:rsidRPr="005B520E" w:rsidRDefault="008134DF" w:rsidP="005B520E">
      <w:pPr>
        <w:pStyle w:val="Affiliation"/>
      </w:pPr>
      <w:r>
        <w:t>Gokongwei College of Engineering, De La Salle University</w:t>
      </w:r>
    </w:p>
    <w:p w14:paraId="2D87CA4F" w14:textId="579F9F34" w:rsidR="009303D9" w:rsidRPr="005B520E" w:rsidRDefault="008134DF" w:rsidP="008134DF">
      <w:pPr>
        <w:pStyle w:val="Affiliation"/>
      </w:pPr>
      <w:r>
        <w:t>Manila, Philippines</w:t>
      </w:r>
    </w:p>
    <w:p w14:paraId="4733CCF0" w14:textId="77777777" w:rsidR="004F46D2" w:rsidRDefault="004F46D2">
      <w:pPr>
        <w:pStyle w:val="Affiliation"/>
        <w:sectPr w:rsidR="004F46D2" w:rsidSect="004F46D2">
          <w:type w:val="continuous"/>
          <w:pgSz w:w="12240" w:h="15840" w:code="1"/>
          <w:pgMar w:top="1080" w:right="893" w:bottom="1440" w:left="893" w:header="720" w:footer="720" w:gutter="0"/>
          <w:cols w:space="720"/>
          <w:docGrid w:linePitch="360"/>
        </w:sectPr>
      </w:pPr>
    </w:p>
    <w:p w14:paraId="4D690D11" w14:textId="70F37747" w:rsidR="009303D9" w:rsidRPr="005B520E" w:rsidRDefault="009303D9">
      <w:pPr>
        <w:pStyle w:val="Affiliation"/>
      </w:pPr>
    </w:p>
    <w:p w14:paraId="5227333F" w14:textId="249688E5" w:rsidR="009303D9" w:rsidRPr="005B520E" w:rsidRDefault="009303D9"/>
    <w:p w14:paraId="44E5CB35" w14:textId="77777777" w:rsidR="009303D9" w:rsidRPr="005B520E" w:rsidRDefault="009303D9">
      <w:pPr>
        <w:sectPr w:rsidR="009303D9" w:rsidRPr="005B520E" w:rsidSect="00547452">
          <w:type w:val="continuous"/>
          <w:pgSz w:w="12240" w:h="15840" w:code="1"/>
          <w:pgMar w:top="1080" w:right="893" w:bottom="1440" w:left="893" w:header="720" w:footer="720" w:gutter="0"/>
          <w:cols w:num="2" w:space="720"/>
          <w:docGrid w:linePitch="360"/>
        </w:sectPr>
      </w:pPr>
    </w:p>
    <w:p w14:paraId="138FCAE4" w14:textId="5EB5935B" w:rsidR="004A7417" w:rsidRDefault="009303D9" w:rsidP="00972203">
      <w:pPr>
        <w:pStyle w:val="Abstract"/>
      </w:pPr>
      <w:r>
        <w:rPr>
          <w:i/>
          <w:iCs/>
        </w:rPr>
        <w:lastRenderedPageBreak/>
        <w:t>Abstract</w:t>
      </w:r>
      <w:r>
        <w:t>—</w:t>
      </w:r>
      <w:r w:rsidR="004A7417">
        <w:t xml:space="preserve"> In this laboratory experiment, the group will learn about supervised regression. Basically supervised learning is the task of inferring a function from labelled training data. The function will be used is minFunc. The difference between the previous r</w:t>
      </w:r>
      <w:r w:rsidR="00B97608">
        <w:t>egression, a supervised learning will not be limited to the values true for the linear equation and also the accuracy will improve.</w:t>
      </w:r>
    </w:p>
    <w:p w14:paraId="3BF48D6D" w14:textId="5E4507DF" w:rsidR="009303D9" w:rsidRPr="004D72B5" w:rsidRDefault="004D72B5" w:rsidP="00B97608">
      <w:pPr>
        <w:pStyle w:val="Keywords"/>
        <w:ind w:firstLine="0"/>
      </w:pPr>
      <w:r w:rsidRPr="004D72B5">
        <w:t>Keywords—</w:t>
      </w:r>
      <w:r w:rsidR="008F21BB">
        <w:t>Linear regression</w:t>
      </w:r>
      <w:r w:rsidR="002D4DB5">
        <w:t xml:space="preserve">, </w:t>
      </w:r>
      <w:r w:rsidR="008F21BB">
        <w:t>optimization</w:t>
      </w:r>
      <w:r w:rsidR="00B97608">
        <w:t>, supervised learning</w:t>
      </w:r>
    </w:p>
    <w:p w14:paraId="2FE26298" w14:textId="2E9B0B7E" w:rsidR="009303D9" w:rsidRDefault="008134DF" w:rsidP="006B6B66">
      <w:pPr>
        <w:pStyle w:val="Heading1"/>
      </w:pPr>
      <w:r>
        <w:t>Introduction</w:t>
      </w:r>
    </w:p>
    <w:p w14:paraId="0D14A1F7" w14:textId="0DBB1FCD" w:rsidR="00B97608" w:rsidRDefault="00B97608" w:rsidP="00B97608">
      <w:r>
        <w:t xml:space="preserve">On the previous laboratory experiment, linear regression is already being taught. Usually linear regression is used to predict a certain data. For </w:t>
      </w:r>
      <w:r w:rsidR="009968EF">
        <w:t>example,</w:t>
      </w:r>
      <w:r>
        <w:t xml:space="preserve"> in predicting the house price depending on the number of rooms and area. The linear regression is implemented to develop a line that will represent the original data. This line will be implemented to predict values, with respect to a certain input. </w:t>
      </w:r>
      <w:r w:rsidR="009968EF">
        <w:t xml:space="preserve">Theta 0 and Theta 1 are the value that represent the y-intercept and slope of the line. J(theta) will be minimized. </w:t>
      </w:r>
    </w:p>
    <w:p w14:paraId="5EBFAA27" w14:textId="79EF7A39" w:rsidR="009968EF" w:rsidRDefault="009968EF" w:rsidP="00B97608"/>
    <w:p w14:paraId="7330D7A9" w14:textId="0BE903C6" w:rsidR="009968EF" w:rsidRDefault="009968EF" w:rsidP="00B97608">
      <w:r>
        <w:t xml:space="preserve">The cost function J(theta) is not always the hypothesis, as well as resulting prediction, is precise. Based on our previous experiment, there are 3 kinds of fit. Under fit, just right and overfit. Similarly, underfit and overfit can still be present. Thus J(theta) is not ideal to improve the accuracy of prediction.  </w:t>
      </w:r>
    </w:p>
    <w:p w14:paraId="05427E20" w14:textId="62ED5821" w:rsidR="009968EF" w:rsidRDefault="009968EF" w:rsidP="00B97608"/>
    <w:p w14:paraId="465AE745" w14:textId="4C7BA366" w:rsidR="009968EF" w:rsidRPr="00B97608" w:rsidRDefault="009968EF" w:rsidP="00B97608">
      <w:r>
        <w:t xml:space="preserve">A supervised learning algorithm analyzes the training data, and produces a function which can map the fit of the data. </w:t>
      </w:r>
    </w:p>
    <w:p w14:paraId="112F035B" w14:textId="63095585" w:rsidR="009303D9" w:rsidRPr="006B6B66" w:rsidRDefault="00A06357" w:rsidP="006B6B66">
      <w:pPr>
        <w:pStyle w:val="Heading1"/>
      </w:pPr>
      <w:r>
        <w:t>Objectives</w:t>
      </w:r>
    </w:p>
    <w:p w14:paraId="53A08210" w14:textId="3142B733" w:rsidR="00F05EDC" w:rsidRDefault="00A06357" w:rsidP="00E7596C">
      <w:pPr>
        <w:pStyle w:val="BodyText"/>
      </w:pPr>
      <w:r>
        <w:t>The experiment aims to achieve the following objectives</w:t>
      </w:r>
    </w:p>
    <w:p w14:paraId="5460A106" w14:textId="4053836A" w:rsidR="005E3B9D" w:rsidRDefault="00690D56" w:rsidP="005E3B9D">
      <w:pPr>
        <w:pStyle w:val="bulletlist"/>
      </w:pPr>
      <w:r>
        <w:rPr>
          <w:rStyle w:val="uficommentbody"/>
        </w:rPr>
        <w:t xml:space="preserve">To </w:t>
      </w:r>
      <w:r w:rsidR="005E3B9D">
        <w:rPr>
          <w:rStyle w:val="uficommentbody"/>
        </w:rPr>
        <w:t>be able to produce a plot showing the plot of the linear regression</w:t>
      </w:r>
    </w:p>
    <w:p w14:paraId="4F418151" w14:textId="15D84C7C" w:rsidR="00A4575F" w:rsidRDefault="005E3B9D" w:rsidP="00690D56">
      <w:pPr>
        <w:pStyle w:val="bulletlist"/>
        <w:jc w:val="left"/>
      </w:pPr>
      <w:r>
        <w:t>To be able to produce a minFunc code</w:t>
      </w:r>
      <w:r w:rsidR="00690D56">
        <w:br/>
      </w:r>
    </w:p>
    <w:p w14:paraId="329FE43B" w14:textId="5FEC86A1" w:rsidR="00296630" w:rsidRDefault="00A4575F" w:rsidP="003546CA">
      <w:pPr>
        <w:pStyle w:val="Heading1"/>
      </w:pPr>
      <w:r>
        <w:lastRenderedPageBreak/>
        <w:t>Data and Results</w:t>
      </w:r>
    </w:p>
    <w:p w14:paraId="639EA68C" w14:textId="3DC8936D" w:rsidR="003045F7" w:rsidRDefault="008F21BB" w:rsidP="0034195E">
      <w:r>
        <w:rPr>
          <w:noProof/>
        </w:rPr>
        <w:drawing>
          <wp:inline distT="0" distB="0" distL="0" distR="0" wp14:anchorId="52CC9D8E" wp14:editId="245A251A">
            <wp:extent cx="3133725" cy="256234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ual_vs_Predicted_Price.png"/>
                    <pic:cNvPicPr/>
                  </pic:nvPicPr>
                  <pic:blipFill rotWithShape="1">
                    <a:blip r:embed="rId8">
                      <a:extLst>
                        <a:ext uri="{28A0092B-C50C-407E-A947-70E740481C1C}">
                          <a14:useLocalDpi xmlns:a14="http://schemas.microsoft.com/office/drawing/2010/main" val="0"/>
                        </a:ext>
                      </a:extLst>
                    </a:blip>
                    <a:srcRect l="4931" t="4930" r="7849"/>
                    <a:stretch/>
                  </pic:blipFill>
                  <pic:spPr bwMode="auto">
                    <a:xfrm>
                      <a:off x="0" y="0"/>
                      <a:ext cx="3139263" cy="2566874"/>
                    </a:xfrm>
                    <a:prstGeom prst="rect">
                      <a:avLst/>
                    </a:prstGeom>
                    <a:ln>
                      <a:noFill/>
                    </a:ln>
                    <a:extLst>
                      <a:ext uri="{53640926-AAD7-44D8-BBD7-CCE9431645EC}">
                        <a14:shadowObscured xmlns:a14="http://schemas.microsoft.com/office/drawing/2010/main"/>
                      </a:ext>
                    </a:extLst>
                  </pic:spPr>
                </pic:pic>
              </a:graphicData>
            </a:graphic>
          </wp:inline>
        </w:drawing>
      </w:r>
    </w:p>
    <w:p w14:paraId="314E1DEE" w14:textId="728F7358" w:rsidR="008F21BB" w:rsidRDefault="008F21BB" w:rsidP="008F21BB">
      <w:pPr>
        <w:jc w:val="left"/>
      </w:pPr>
      <w:r>
        <w:t>Figure 1. Predicted price using optimized linear regression plotted against the actual price.</w:t>
      </w:r>
    </w:p>
    <w:p w14:paraId="58682A91" w14:textId="77777777" w:rsidR="003045F7" w:rsidRPr="00F06FAD" w:rsidRDefault="003045F7" w:rsidP="0034195E"/>
    <w:p w14:paraId="660F8DD5" w14:textId="25FAFB3A" w:rsidR="00413FB9" w:rsidRDefault="00A4575F" w:rsidP="00690D56">
      <w:pPr>
        <w:pStyle w:val="Heading1"/>
      </w:pPr>
      <w:r>
        <w:t>Analysis and Conclusion</w:t>
      </w:r>
    </w:p>
    <w:p w14:paraId="2884B32B" w14:textId="38448F9E" w:rsidR="005E3B9D" w:rsidRPr="005E3B9D" w:rsidRDefault="005E3B9D" w:rsidP="005E3B9D">
      <w:r>
        <w:t>The linear regression using minFunc to optimize the fit of the prediction. J(theta) is also used as well as the deviation to attempt to minimize it while minimizing the cost function. This will result to a prediction that will be closer to the actual values.</w:t>
      </w:r>
    </w:p>
    <w:p w14:paraId="4B3C54B7" w14:textId="48267352" w:rsidR="00673019" w:rsidRDefault="00690D56" w:rsidP="00413FB9">
      <w:pPr>
        <w:jc w:val="both"/>
        <w:rPr>
          <w:iCs/>
        </w:rPr>
      </w:pPr>
      <w:r>
        <w:rPr>
          <w:iCs/>
        </w:rPr>
        <w:t>the linear regression is optimized using the minFunc package. Instead of only relying on the J(</w:t>
      </w:r>
      <w:r w:rsidRPr="002A02B5">
        <w:rPr>
          <w:iCs/>
        </w:rPr>
        <w:t>Ɵ</w:t>
      </w:r>
      <w:r>
        <w:rPr>
          <w:iCs/>
        </w:rPr>
        <w:t>), we also take a look at the deviation and attempts to minimize it while also minimizing J(</w:t>
      </w:r>
      <w:r w:rsidRPr="002A02B5">
        <w:rPr>
          <w:iCs/>
        </w:rPr>
        <w:t>Ɵ</w:t>
      </w:r>
      <w:r>
        <w:rPr>
          <w:iCs/>
        </w:rPr>
        <w:t>). In this wa</w:t>
      </w:r>
      <w:r w:rsidR="00694B01">
        <w:rPr>
          <w:iCs/>
        </w:rPr>
        <w:t xml:space="preserve">y, predicted values will </w:t>
      </w:r>
      <w:r w:rsidR="00393D37">
        <w:rPr>
          <w:iCs/>
        </w:rPr>
        <w:t>be closer</w:t>
      </w:r>
      <w:r>
        <w:rPr>
          <w:iCs/>
        </w:rPr>
        <w:t xml:space="preserve"> to the actual values.</w:t>
      </w:r>
      <w:r w:rsidR="00393D37">
        <w:rPr>
          <w:iCs/>
        </w:rPr>
        <w:t xml:space="preserve"> It will first determine the type of training data. It will then gather the data set and will determine the input representation of the learned function. The prediction will depend on the learned function and it will improve if it will learn more training data. </w:t>
      </w:r>
    </w:p>
    <w:p w14:paraId="41963B27" w14:textId="77777777" w:rsidR="00690D56" w:rsidRPr="00413FB9" w:rsidRDefault="00690D56" w:rsidP="00413FB9">
      <w:pPr>
        <w:jc w:val="both"/>
      </w:pPr>
    </w:p>
    <w:sdt>
      <w:sdtPr>
        <w:id w:val="111145805"/>
        <w:bibliography/>
      </w:sdtPr>
      <w:sdtEndPr>
        <w:rPr>
          <w:smallCaps w:val="0"/>
          <w:noProof w:val="0"/>
        </w:rPr>
      </w:sdtEndPr>
      <w:sdtContent>
        <w:sdt>
          <w:sdtPr>
            <w:rPr>
              <w:smallCaps w:val="0"/>
              <w:noProof w:val="0"/>
            </w:rPr>
            <w:id w:val="857934170"/>
            <w:docPartObj>
              <w:docPartGallery w:val="Bibliographies"/>
              <w:docPartUnique/>
            </w:docPartObj>
          </w:sdtPr>
          <w:sdtEndPr/>
          <w:sdtContent>
            <w:p w14:paraId="7C756C15" w14:textId="3AEB89C4" w:rsidR="00694B01" w:rsidRDefault="00694B01" w:rsidP="00694B01">
              <w:pPr>
                <w:pStyle w:val="Heading1"/>
                <w:numPr>
                  <w:ilvl w:val="0"/>
                  <w:numId w:val="0"/>
                </w:numPr>
                <w:spacing w:before="0" w:after="0"/>
                <w:jc w:val="both"/>
              </w:pPr>
            </w:p>
            <w:p w14:paraId="23D6AF88" w14:textId="6D0CBAF9" w:rsidR="00981AF1" w:rsidRDefault="0062459E" w:rsidP="00981AF1">
              <w:pPr>
                <w:jc w:val="both"/>
                <w:sectPr w:rsidR="00981AF1" w:rsidSect="00547452">
                  <w:type w:val="continuous"/>
                  <w:pgSz w:w="12240" w:h="15840" w:code="1"/>
                  <w:pgMar w:top="1080" w:right="893" w:bottom="1440" w:left="893" w:header="720" w:footer="720" w:gutter="0"/>
                  <w:cols w:num="2" w:space="720"/>
                  <w:docGrid w:linePitch="360"/>
                </w:sectPr>
              </w:pPr>
            </w:p>
          </w:sdtContent>
        </w:sdt>
      </w:sdtContent>
    </w:sdt>
    <w:p w14:paraId="15D961CC" w14:textId="39136B0E" w:rsidR="00E67C3A" w:rsidRDefault="00981AF1" w:rsidP="00C01827">
      <w:pPr>
        <w:pStyle w:val="Heading1"/>
        <w:numPr>
          <w:ilvl w:val="0"/>
          <w:numId w:val="0"/>
        </w:numPr>
        <w:jc w:val="both"/>
      </w:pPr>
      <w:r>
        <w:lastRenderedPageBreak/>
        <w:t>Appendix</w:t>
      </w:r>
    </w:p>
    <w:p w14:paraId="38FEC929" w14:textId="13719E04" w:rsidR="00C01827" w:rsidRPr="00C01827" w:rsidRDefault="00C01827" w:rsidP="00C01827">
      <w:r>
        <w:t>Code</w:t>
      </w:r>
    </w:p>
    <w:p w14:paraId="694F6711" w14:textId="627C6193" w:rsidR="00E67C3A" w:rsidRDefault="00E67C3A" w:rsidP="00E67C3A">
      <w:pPr>
        <w:jc w:val="both"/>
        <w:rPr>
          <w:rFonts w:ascii="Courier New" w:hAnsi="Courier New" w:cs="Courier New"/>
        </w:rPr>
      </w:pPr>
      <w:r>
        <w:rPr>
          <w:rFonts w:ascii="Courier New" w:hAnsi="Courier New" w:cs="Courier New"/>
        </w:rPr>
        <w:t xml:space="preserve">  % Run using ex1a_linreg.m</w:t>
      </w:r>
    </w:p>
    <w:p w14:paraId="7A730795" w14:textId="77777777" w:rsidR="00E67C3A" w:rsidRPr="00E67C3A" w:rsidRDefault="00E67C3A" w:rsidP="00E67C3A">
      <w:pPr>
        <w:jc w:val="both"/>
        <w:rPr>
          <w:rFonts w:ascii="Courier New" w:hAnsi="Courier New" w:cs="Courier New"/>
        </w:rPr>
      </w:pPr>
      <w:r w:rsidRPr="00E67C3A">
        <w:rPr>
          <w:rFonts w:ascii="Courier New" w:hAnsi="Courier New" w:cs="Courier New"/>
        </w:rPr>
        <w:t>function [f,g] = linear_regression(theta, X,y)</w:t>
      </w:r>
    </w:p>
    <w:p w14:paraId="29F6EAF2"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w:t>
      </w:r>
    </w:p>
    <w:p w14:paraId="00A01DA9"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Arguments:</w:t>
      </w:r>
    </w:p>
    <w:p w14:paraId="199E8469"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theta - A vector containing the parameter values to optimize.</w:t>
      </w:r>
    </w:p>
    <w:p w14:paraId="714A6378"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X - The examples stored in a matrix.</w:t>
      </w:r>
    </w:p>
    <w:p w14:paraId="4DD6E831"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X(i,j) is the i'th coordinate of the j'th example.</w:t>
      </w:r>
    </w:p>
    <w:p w14:paraId="4896901E"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y - The target value for each example.  y(j) is the target for example j.</w:t>
      </w:r>
    </w:p>
    <w:p w14:paraId="5323B374"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w:t>
      </w:r>
    </w:p>
    <w:p w14:paraId="1BA839D7"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w:t>
      </w:r>
    </w:p>
    <w:p w14:paraId="1FBFB8A3"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m=size(X,2);</w:t>
      </w:r>
    </w:p>
    <w:p w14:paraId="191AFC4A"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n=size(X,1);</w:t>
      </w:r>
    </w:p>
    <w:p w14:paraId="3B4D69C4" w14:textId="77777777" w:rsidR="00E67C3A" w:rsidRPr="00E67C3A" w:rsidRDefault="00E67C3A" w:rsidP="00E67C3A">
      <w:pPr>
        <w:jc w:val="both"/>
        <w:rPr>
          <w:rFonts w:ascii="Courier New" w:hAnsi="Courier New" w:cs="Courier New"/>
        </w:rPr>
      </w:pPr>
    </w:p>
    <w:p w14:paraId="23DF579A"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f=0;</w:t>
      </w:r>
    </w:p>
    <w:p w14:paraId="4A3068CA"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g=zeros(size(theta));</w:t>
      </w:r>
    </w:p>
    <w:p w14:paraId="3E30EFEA" w14:textId="77777777" w:rsidR="00E67C3A" w:rsidRPr="00E67C3A" w:rsidRDefault="00E67C3A" w:rsidP="00E67C3A">
      <w:pPr>
        <w:jc w:val="both"/>
        <w:rPr>
          <w:rFonts w:ascii="Courier New" w:hAnsi="Courier New" w:cs="Courier New"/>
        </w:rPr>
      </w:pPr>
    </w:p>
    <w:p w14:paraId="7670B860"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w:t>
      </w:r>
    </w:p>
    <w:p w14:paraId="5D5E28F1"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TODO:  Compute the linear regression objective by looping over the examples in X.</w:t>
      </w:r>
    </w:p>
    <w:p w14:paraId="00559F50"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Store the objective function value in 'f'.</w:t>
      </w:r>
    </w:p>
    <w:p w14:paraId="6FCD79E8"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w:t>
      </w:r>
    </w:p>
    <w:p w14:paraId="38CA9BD0"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TODO:  Compute the gradient of the objective with respect to theta by looping over</w:t>
      </w:r>
    </w:p>
    <w:p w14:paraId="4FC85D64"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the examples in X and adding up the gradient for each example.  Store the</w:t>
      </w:r>
    </w:p>
    <w:p w14:paraId="54B3B592"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computed gradient in 'g'.</w:t>
      </w:r>
    </w:p>
    <w:p w14:paraId="0D497FA1"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w:t>
      </w:r>
    </w:p>
    <w:p w14:paraId="57B1F1F1" w14:textId="77777777" w:rsidR="00E67C3A" w:rsidRPr="00E67C3A" w:rsidRDefault="00E67C3A" w:rsidP="00E67C3A">
      <w:pPr>
        <w:jc w:val="both"/>
        <w:rPr>
          <w:rFonts w:ascii="Courier New" w:hAnsi="Courier New" w:cs="Courier New"/>
        </w:rPr>
      </w:pPr>
      <w:r w:rsidRPr="00E67C3A">
        <w:rPr>
          <w:rFonts w:ascii="Courier New" w:hAnsi="Courier New" w:cs="Courier New"/>
        </w:rPr>
        <w:t>%%% YOUR CODE HERE %%%</w:t>
      </w:r>
    </w:p>
    <w:p w14:paraId="609B9C11" w14:textId="77777777" w:rsidR="00E67C3A" w:rsidRPr="00E67C3A" w:rsidRDefault="00E67C3A" w:rsidP="00E67C3A">
      <w:pPr>
        <w:jc w:val="both"/>
        <w:rPr>
          <w:rFonts w:ascii="Courier New" w:hAnsi="Courier New" w:cs="Courier New"/>
        </w:rPr>
      </w:pPr>
    </w:p>
    <w:p w14:paraId="4CBF1922" w14:textId="48DF802A" w:rsidR="00E67C3A" w:rsidRPr="00E67C3A" w:rsidRDefault="005E3B9D" w:rsidP="00E67C3A">
      <w:pPr>
        <w:jc w:val="both"/>
        <w:rPr>
          <w:rFonts w:ascii="Courier New" w:hAnsi="Courier New" w:cs="Courier New"/>
        </w:rPr>
      </w:pPr>
      <w:r>
        <w:rPr>
          <w:rFonts w:ascii="Courier New" w:hAnsi="Courier New" w:cs="Courier New"/>
        </w:rPr>
        <w:t xml:space="preserve">        f= .5 * (y-theta </w:t>
      </w:r>
      <w:r w:rsidR="00E67C3A" w:rsidRPr="00E67C3A">
        <w:rPr>
          <w:rFonts w:ascii="Courier New" w:hAnsi="Courier New" w:cs="Courier New"/>
        </w:rPr>
        <w:t>* X</w:t>
      </w:r>
      <w:r>
        <w:rPr>
          <w:rFonts w:ascii="Courier New" w:hAnsi="Courier New" w:cs="Courier New"/>
        </w:rPr>
        <w:t>’)*(y-theta</w:t>
      </w:r>
      <w:r w:rsidR="00E67C3A" w:rsidRPr="00E67C3A">
        <w:rPr>
          <w:rFonts w:ascii="Courier New" w:hAnsi="Courier New" w:cs="Courier New"/>
        </w:rPr>
        <w:t xml:space="preserve"> * X</w:t>
      </w:r>
      <w:r>
        <w:rPr>
          <w:rFonts w:ascii="Courier New" w:hAnsi="Courier New" w:cs="Courier New"/>
        </w:rPr>
        <w:t>’</w:t>
      </w:r>
      <w:r w:rsidR="00E67C3A" w:rsidRPr="00E67C3A">
        <w:rPr>
          <w:rFonts w:ascii="Courier New" w:hAnsi="Courier New" w:cs="Courier New"/>
        </w:rPr>
        <w:t>)';</w:t>
      </w:r>
    </w:p>
    <w:p w14:paraId="5A3408D6"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g= X * X' *theta-X * y';</w:t>
      </w:r>
    </w:p>
    <w:p w14:paraId="1943F1A1" w14:textId="77777777" w:rsidR="00E67C3A" w:rsidRPr="00E67C3A" w:rsidRDefault="00E67C3A" w:rsidP="00E67C3A">
      <w:pPr>
        <w:jc w:val="both"/>
        <w:rPr>
          <w:rFonts w:ascii="Courier New" w:hAnsi="Courier New" w:cs="Courier New"/>
        </w:rPr>
      </w:pPr>
    </w:p>
    <w:p w14:paraId="5E9978F1" w14:textId="77777777" w:rsidR="00E67C3A" w:rsidRPr="00E67C3A" w:rsidRDefault="00E67C3A" w:rsidP="00E67C3A">
      <w:pPr>
        <w:jc w:val="both"/>
        <w:rPr>
          <w:rFonts w:ascii="Courier New" w:hAnsi="Courier New" w:cs="Courier New"/>
        </w:rPr>
      </w:pPr>
    </w:p>
    <w:p w14:paraId="68163BAB" w14:textId="40C18C05" w:rsidR="00981AF1" w:rsidRPr="00F979D3" w:rsidRDefault="00E67C3A" w:rsidP="00E67C3A">
      <w:pPr>
        <w:jc w:val="both"/>
        <w:rPr>
          <w:rFonts w:ascii="Courier New" w:hAnsi="Courier New" w:cs="Courier New"/>
        </w:rPr>
      </w:pPr>
      <w:r w:rsidRPr="00E67C3A">
        <w:rPr>
          <w:rFonts w:ascii="Courier New" w:hAnsi="Courier New" w:cs="Courier New"/>
        </w:rPr>
        <w:t>end</w:t>
      </w:r>
    </w:p>
    <w:sectPr w:rsidR="00981AF1" w:rsidRPr="00F979D3" w:rsidSect="00981AF1">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71EE7" w14:textId="77777777" w:rsidR="000B270C" w:rsidRDefault="000B270C" w:rsidP="00EB2873">
      <w:r>
        <w:separator/>
      </w:r>
    </w:p>
  </w:endnote>
  <w:endnote w:type="continuationSeparator" w:id="0">
    <w:p w14:paraId="09AB7829" w14:textId="77777777" w:rsidR="000B270C" w:rsidRDefault="000B270C" w:rsidP="00EB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DBD28" w14:textId="77777777" w:rsidR="000B270C" w:rsidRDefault="000B270C" w:rsidP="00EB2873">
      <w:r>
        <w:separator/>
      </w:r>
    </w:p>
  </w:footnote>
  <w:footnote w:type="continuationSeparator" w:id="0">
    <w:p w14:paraId="12F2128F" w14:textId="77777777" w:rsidR="000B270C" w:rsidRDefault="000B270C" w:rsidP="00EB28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AF16F3F"/>
    <w:multiLevelType w:val="hybridMultilevel"/>
    <w:tmpl w:val="AD60DD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FD263AE"/>
    <w:multiLevelType w:val="hybridMultilevel"/>
    <w:tmpl w:val="947AB028"/>
    <w:lvl w:ilvl="0" w:tplc="B2BA143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4DF"/>
    <w:rsid w:val="0000375B"/>
    <w:rsid w:val="0002227F"/>
    <w:rsid w:val="0004781E"/>
    <w:rsid w:val="000522DE"/>
    <w:rsid w:val="000803A5"/>
    <w:rsid w:val="000960C1"/>
    <w:rsid w:val="000B270C"/>
    <w:rsid w:val="000C1E68"/>
    <w:rsid w:val="000C620B"/>
    <w:rsid w:val="000D392B"/>
    <w:rsid w:val="000E396E"/>
    <w:rsid w:val="000F21DD"/>
    <w:rsid w:val="0014566C"/>
    <w:rsid w:val="001A2EFD"/>
    <w:rsid w:val="001B67DC"/>
    <w:rsid w:val="001D53FE"/>
    <w:rsid w:val="001D67F6"/>
    <w:rsid w:val="001E6533"/>
    <w:rsid w:val="00222642"/>
    <w:rsid w:val="002254A9"/>
    <w:rsid w:val="00244E66"/>
    <w:rsid w:val="00251B3E"/>
    <w:rsid w:val="00254797"/>
    <w:rsid w:val="0027247A"/>
    <w:rsid w:val="002821AF"/>
    <w:rsid w:val="00296630"/>
    <w:rsid w:val="002A02B5"/>
    <w:rsid w:val="002D4DB5"/>
    <w:rsid w:val="003045F7"/>
    <w:rsid w:val="003373ED"/>
    <w:rsid w:val="0034195E"/>
    <w:rsid w:val="003546CA"/>
    <w:rsid w:val="00393D37"/>
    <w:rsid w:val="003A19E2"/>
    <w:rsid w:val="003A6991"/>
    <w:rsid w:val="003B2076"/>
    <w:rsid w:val="003C3CFE"/>
    <w:rsid w:val="003D646A"/>
    <w:rsid w:val="003D6A7D"/>
    <w:rsid w:val="003F584E"/>
    <w:rsid w:val="00413FB9"/>
    <w:rsid w:val="004458E0"/>
    <w:rsid w:val="004761EE"/>
    <w:rsid w:val="00484A67"/>
    <w:rsid w:val="004A7417"/>
    <w:rsid w:val="004B327F"/>
    <w:rsid w:val="004D0CBF"/>
    <w:rsid w:val="004D72B5"/>
    <w:rsid w:val="004E212C"/>
    <w:rsid w:val="004F46D2"/>
    <w:rsid w:val="0050628E"/>
    <w:rsid w:val="00521944"/>
    <w:rsid w:val="00547452"/>
    <w:rsid w:val="00547CCA"/>
    <w:rsid w:val="00551B7F"/>
    <w:rsid w:val="005615BC"/>
    <w:rsid w:val="00575BCA"/>
    <w:rsid w:val="005764D0"/>
    <w:rsid w:val="005923B2"/>
    <w:rsid w:val="005A0175"/>
    <w:rsid w:val="005B0344"/>
    <w:rsid w:val="005B520E"/>
    <w:rsid w:val="005B527C"/>
    <w:rsid w:val="005B5B82"/>
    <w:rsid w:val="005D3F36"/>
    <w:rsid w:val="005E2800"/>
    <w:rsid w:val="005E3B9D"/>
    <w:rsid w:val="00603B84"/>
    <w:rsid w:val="00606B90"/>
    <w:rsid w:val="0062459E"/>
    <w:rsid w:val="00624644"/>
    <w:rsid w:val="00632C7F"/>
    <w:rsid w:val="0064465B"/>
    <w:rsid w:val="00651A08"/>
    <w:rsid w:val="006532DE"/>
    <w:rsid w:val="00657676"/>
    <w:rsid w:val="00670434"/>
    <w:rsid w:val="00673019"/>
    <w:rsid w:val="00675F40"/>
    <w:rsid w:val="00690D56"/>
    <w:rsid w:val="00694B01"/>
    <w:rsid w:val="006A03B7"/>
    <w:rsid w:val="006A3470"/>
    <w:rsid w:val="006B6B66"/>
    <w:rsid w:val="006D3348"/>
    <w:rsid w:val="00725745"/>
    <w:rsid w:val="00740EEA"/>
    <w:rsid w:val="00747B28"/>
    <w:rsid w:val="00753446"/>
    <w:rsid w:val="007732E6"/>
    <w:rsid w:val="00773465"/>
    <w:rsid w:val="0078708B"/>
    <w:rsid w:val="007878F0"/>
    <w:rsid w:val="00794804"/>
    <w:rsid w:val="007B33F1"/>
    <w:rsid w:val="007C0308"/>
    <w:rsid w:val="007C2FF2"/>
    <w:rsid w:val="007D4678"/>
    <w:rsid w:val="007E4989"/>
    <w:rsid w:val="007F1F99"/>
    <w:rsid w:val="007F3FD2"/>
    <w:rsid w:val="007F768F"/>
    <w:rsid w:val="0080791D"/>
    <w:rsid w:val="008134DF"/>
    <w:rsid w:val="00814DE3"/>
    <w:rsid w:val="008162B4"/>
    <w:rsid w:val="0081784C"/>
    <w:rsid w:val="00857EAB"/>
    <w:rsid w:val="00866DE4"/>
    <w:rsid w:val="00873603"/>
    <w:rsid w:val="00892EAE"/>
    <w:rsid w:val="008942A8"/>
    <w:rsid w:val="008A2C7D"/>
    <w:rsid w:val="008A7CB3"/>
    <w:rsid w:val="008B6C13"/>
    <w:rsid w:val="008C1101"/>
    <w:rsid w:val="008C4B23"/>
    <w:rsid w:val="008D2DED"/>
    <w:rsid w:val="008F21BB"/>
    <w:rsid w:val="008F729E"/>
    <w:rsid w:val="009041DA"/>
    <w:rsid w:val="009303D9"/>
    <w:rsid w:val="00933C64"/>
    <w:rsid w:val="00947A3F"/>
    <w:rsid w:val="00951139"/>
    <w:rsid w:val="00967956"/>
    <w:rsid w:val="00972203"/>
    <w:rsid w:val="009765F6"/>
    <w:rsid w:val="00977423"/>
    <w:rsid w:val="00981AF1"/>
    <w:rsid w:val="00994774"/>
    <w:rsid w:val="009968EF"/>
    <w:rsid w:val="00996BB6"/>
    <w:rsid w:val="009A0764"/>
    <w:rsid w:val="009B6AA8"/>
    <w:rsid w:val="00A059B3"/>
    <w:rsid w:val="00A06357"/>
    <w:rsid w:val="00A1489E"/>
    <w:rsid w:val="00A4575F"/>
    <w:rsid w:val="00AA1028"/>
    <w:rsid w:val="00AA2026"/>
    <w:rsid w:val="00AA2CBC"/>
    <w:rsid w:val="00AC6BA1"/>
    <w:rsid w:val="00AE3409"/>
    <w:rsid w:val="00AE5F97"/>
    <w:rsid w:val="00AF1681"/>
    <w:rsid w:val="00AF5B50"/>
    <w:rsid w:val="00B11A60"/>
    <w:rsid w:val="00B12BE2"/>
    <w:rsid w:val="00B1547D"/>
    <w:rsid w:val="00B22613"/>
    <w:rsid w:val="00B50EFA"/>
    <w:rsid w:val="00B67336"/>
    <w:rsid w:val="00B97608"/>
    <w:rsid w:val="00B9786C"/>
    <w:rsid w:val="00BA1025"/>
    <w:rsid w:val="00BB33A6"/>
    <w:rsid w:val="00BC2569"/>
    <w:rsid w:val="00BC3420"/>
    <w:rsid w:val="00BE7D3C"/>
    <w:rsid w:val="00BF5FF6"/>
    <w:rsid w:val="00C01827"/>
    <w:rsid w:val="00C0207F"/>
    <w:rsid w:val="00C104B6"/>
    <w:rsid w:val="00C14D57"/>
    <w:rsid w:val="00C16117"/>
    <w:rsid w:val="00C16496"/>
    <w:rsid w:val="00C2072B"/>
    <w:rsid w:val="00C42789"/>
    <w:rsid w:val="00C47A1C"/>
    <w:rsid w:val="00C74224"/>
    <w:rsid w:val="00C87A14"/>
    <w:rsid w:val="00C919A4"/>
    <w:rsid w:val="00C95239"/>
    <w:rsid w:val="00CB0768"/>
    <w:rsid w:val="00CB1814"/>
    <w:rsid w:val="00CB1A9C"/>
    <w:rsid w:val="00CC11AE"/>
    <w:rsid w:val="00CC393F"/>
    <w:rsid w:val="00CE3FCF"/>
    <w:rsid w:val="00D05F2D"/>
    <w:rsid w:val="00D16200"/>
    <w:rsid w:val="00D25CED"/>
    <w:rsid w:val="00D374C7"/>
    <w:rsid w:val="00D45400"/>
    <w:rsid w:val="00D45E92"/>
    <w:rsid w:val="00D632BE"/>
    <w:rsid w:val="00D7536F"/>
    <w:rsid w:val="00DA2B34"/>
    <w:rsid w:val="00DA55E5"/>
    <w:rsid w:val="00DB3C73"/>
    <w:rsid w:val="00DC7EC1"/>
    <w:rsid w:val="00DE22CD"/>
    <w:rsid w:val="00DE7438"/>
    <w:rsid w:val="00DF02FA"/>
    <w:rsid w:val="00DF53F7"/>
    <w:rsid w:val="00E21FB6"/>
    <w:rsid w:val="00E25DFD"/>
    <w:rsid w:val="00E54870"/>
    <w:rsid w:val="00E60FBF"/>
    <w:rsid w:val="00E61E12"/>
    <w:rsid w:val="00E67C3A"/>
    <w:rsid w:val="00E757AA"/>
    <w:rsid w:val="00E7596C"/>
    <w:rsid w:val="00E82E13"/>
    <w:rsid w:val="00E878F2"/>
    <w:rsid w:val="00E974D8"/>
    <w:rsid w:val="00EA1145"/>
    <w:rsid w:val="00EB2655"/>
    <w:rsid w:val="00EB2873"/>
    <w:rsid w:val="00ED0149"/>
    <w:rsid w:val="00ED7B04"/>
    <w:rsid w:val="00F03103"/>
    <w:rsid w:val="00F05EDC"/>
    <w:rsid w:val="00F06FAD"/>
    <w:rsid w:val="00F0716F"/>
    <w:rsid w:val="00F10E92"/>
    <w:rsid w:val="00F25641"/>
    <w:rsid w:val="00F271DE"/>
    <w:rsid w:val="00F4535C"/>
    <w:rsid w:val="00F46B75"/>
    <w:rsid w:val="00F526A1"/>
    <w:rsid w:val="00F622E5"/>
    <w:rsid w:val="00F627DA"/>
    <w:rsid w:val="00F71BA5"/>
    <w:rsid w:val="00F7288F"/>
    <w:rsid w:val="00F82F52"/>
    <w:rsid w:val="00F90B34"/>
    <w:rsid w:val="00F9441B"/>
    <w:rsid w:val="00F979D3"/>
    <w:rsid w:val="00FA4C32"/>
    <w:rsid w:val="00FC7AAB"/>
    <w:rsid w:val="00FD0166"/>
    <w:rsid w:val="00FE2118"/>
    <w:rsid w:val="00FE7114"/>
    <w:rsid w:val="00FF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1BC28"/>
  <w15:docId w15:val="{98B95E17-7A88-433C-BFD4-AE6155C3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AA2CBC"/>
    <w:pPr>
      <w:jc w:val="center"/>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styleId="MediumList1">
    <w:name w:val="Medium List 1"/>
    <w:basedOn w:val="TableNormal"/>
    <w:uiPriority w:val="65"/>
    <w:rsid w:val="00632C7F"/>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styleId="PlaceholderText">
    <w:name w:val="Placeholder Text"/>
    <w:basedOn w:val="DefaultParagraphFont"/>
    <w:uiPriority w:val="99"/>
    <w:semiHidden/>
    <w:rsid w:val="00603B84"/>
    <w:rPr>
      <w:color w:val="808080"/>
    </w:rPr>
  </w:style>
  <w:style w:type="character" w:customStyle="1" w:styleId="Heading1Char">
    <w:name w:val="Heading 1 Char"/>
    <w:basedOn w:val="DefaultParagraphFont"/>
    <w:link w:val="Heading1"/>
    <w:uiPriority w:val="9"/>
    <w:rsid w:val="00547452"/>
    <w:rPr>
      <w:smallCaps/>
      <w:noProof/>
    </w:rPr>
  </w:style>
  <w:style w:type="paragraph" w:styleId="Bibliography">
    <w:name w:val="Bibliography"/>
    <w:basedOn w:val="Normal"/>
    <w:next w:val="Normal"/>
    <w:uiPriority w:val="37"/>
    <w:unhideWhenUsed/>
    <w:rsid w:val="00547452"/>
  </w:style>
  <w:style w:type="character" w:customStyle="1" w:styleId="uficommentbody">
    <w:name w:val="uficommentbody"/>
    <w:basedOn w:val="DefaultParagraphFont"/>
    <w:rsid w:val="00690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674849">
      <w:bodyDiv w:val="1"/>
      <w:marLeft w:val="0"/>
      <w:marRight w:val="0"/>
      <w:marTop w:val="0"/>
      <w:marBottom w:val="0"/>
      <w:divBdr>
        <w:top w:val="none" w:sz="0" w:space="0" w:color="auto"/>
        <w:left w:val="none" w:sz="0" w:space="0" w:color="auto"/>
        <w:bottom w:val="none" w:sz="0" w:space="0" w:color="auto"/>
        <w:right w:val="none" w:sz="0" w:space="0" w:color="auto"/>
      </w:divBdr>
    </w:div>
    <w:div w:id="371082360">
      <w:bodyDiv w:val="1"/>
      <w:marLeft w:val="0"/>
      <w:marRight w:val="0"/>
      <w:marTop w:val="0"/>
      <w:marBottom w:val="0"/>
      <w:divBdr>
        <w:top w:val="none" w:sz="0" w:space="0" w:color="auto"/>
        <w:left w:val="none" w:sz="0" w:space="0" w:color="auto"/>
        <w:bottom w:val="none" w:sz="0" w:space="0" w:color="auto"/>
        <w:right w:val="none" w:sz="0" w:space="0" w:color="auto"/>
      </w:divBdr>
    </w:div>
    <w:div w:id="373233729">
      <w:bodyDiv w:val="1"/>
      <w:marLeft w:val="0"/>
      <w:marRight w:val="0"/>
      <w:marTop w:val="0"/>
      <w:marBottom w:val="0"/>
      <w:divBdr>
        <w:top w:val="none" w:sz="0" w:space="0" w:color="auto"/>
        <w:left w:val="none" w:sz="0" w:space="0" w:color="auto"/>
        <w:bottom w:val="none" w:sz="0" w:space="0" w:color="auto"/>
        <w:right w:val="none" w:sz="0" w:space="0" w:color="auto"/>
      </w:divBdr>
    </w:div>
    <w:div w:id="777675719">
      <w:bodyDiv w:val="1"/>
      <w:marLeft w:val="0"/>
      <w:marRight w:val="0"/>
      <w:marTop w:val="0"/>
      <w:marBottom w:val="0"/>
      <w:divBdr>
        <w:top w:val="none" w:sz="0" w:space="0" w:color="auto"/>
        <w:left w:val="none" w:sz="0" w:space="0" w:color="auto"/>
        <w:bottom w:val="none" w:sz="0" w:space="0" w:color="auto"/>
        <w:right w:val="none" w:sz="0" w:space="0" w:color="auto"/>
      </w:divBdr>
      <w:divsChild>
        <w:div w:id="2055276924">
          <w:marLeft w:val="0"/>
          <w:marRight w:val="0"/>
          <w:marTop w:val="0"/>
          <w:marBottom w:val="0"/>
          <w:divBdr>
            <w:top w:val="none" w:sz="0" w:space="0" w:color="auto"/>
            <w:left w:val="none" w:sz="0" w:space="0" w:color="auto"/>
            <w:bottom w:val="none" w:sz="0" w:space="0" w:color="auto"/>
            <w:right w:val="none" w:sz="0" w:space="0" w:color="auto"/>
          </w:divBdr>
        </w:div>
        <w:div w:id="1499613152">
          <w:marLeft w:val="0"/>
          <w:marRight w:val="0"/>
          <w:marTop w:val="0"/>
          <w:marBottom w:val="0"/>
          <w:divBdr>
            <w:top w:val="none" w:sz="0" w:space="0" w:color="auto"/>
            <w:left w:val="none" w:sz="0" w:space="0" w:color="auto"/>
            <w:bottom w:val="none" w:sz="0" w:space="0" w:color="auto"/>
            <w:right w:val="none" w:sz="0" w:space="0" w:color="auto"/>
          </w:divBdr>
        </w:div>
        <w:div w:id="1836259973">
          <w:marLeft w:val="0"/>
          <w:marRight w:val="0"/>
          <w:marTop w:val="0"/>
          <w:marBottom w:val="0"/>
          <w:divBdr>
            <w:top w:val="none" w:sz="0" w:space="0" w:color="auto"/>
            <w:left w:val="none" w:sz="0" w:space="0" w:color="auto"/>
            <w:bottom w:val="none" w:sz="0" w:space="0" w:color="auto"/>
            <w:right w:val="none" w:sz="0" w:space="0" w:color="auto"/>
          </w:divBdr>
        </w:div>
        <w:div w:id="1834295192">
          <w:marLeft w:val="0"/>
          <w:marRight w:val="0"/>
          <w:marTop w:val="0"/>
          <w:marBottom w:val="0"/>
          <w:divBdr>
            <w:top w:val="none" w:sz="0" w:space="0" w:color="auto"/>
            <w:left w:val="none" w:sz="0" w:space="0" w:color="auto"/>
            <w:bottom w:val="none" w:sz="0" w:space="0" w:color="auto"/>
            <w:right w:val="none" w:sz="0" w:space="0" w:color="auto"/>
          </w:divBdr>
        </w:div>
        <w:div w:id="312878446">
          <w:marLeft w:val="0"/>
          <w:marRight w:val="0"/>
          <w:marTop w:val="0"/>
          <w:marBottom w:val="0"/>
          <w:divBdr>
            <w:top w:val="none" w:sz="0" w:space="0" w:color="auto"/>
            <w:left w:val="none" w:sz="0" w:space="0" w:color="auto"/>
            <w:bottom w:val="none" w:sz="0" w:space="0" w:color="auto"/>
            <w:right w:val="none" w:sz="0" w:space="0" w:color="auto"/>
          </w:divBdr>
        </w:div>
        <w:div w:id="127666914">
          <w:marLeft w:val="0"/>
          <w:marRight w:val="0"/>
          <w:marTop w:val="0"/>
          <w:marBottom w:val="0"/>
          <w:divBdr>
            <w:top w:val="none" w:sz="0" w:space="0" w:color="auto"/>
            <w:left w:val="none" w:sz="0" w:space="0" w:color="auto"/>
            <w:bottom w:val="none" w:sz="0" w:space="0" w:color="auto"/>
            <w:right w:val="none" w:sz="0" w:space="0" w:color="auto"/>
          </w:divBdr>
        </w:div>
        <w:div w:id="425424129">
          <w:marLeft w:val="0"/>
          <w:marRight w:val="0"/>
          <w:marTop w:val="0"/>
          <w:marBottom w:val="0"/>
          <w:divBdr>
            <w:top w:val="none" w:sz="0" w:space="0" w:color="auto"/>
            <w:left w:val="none" w:sz="0" w:space="0" w:color="auto"/>
            <w:bottom w:val="none" w:sz="0" w:space="0" w:color="auto"/>
            <w:right w:val="none" w:sz="0" w:space="0" w:color="auto"/>
          </w:divBdr>
        </w:div>
        <w:div w:id="1465391417">
          <w:marLeft w:val="0"/>
          <w:marRight w:val="0"/>
          <w:marTop w:val="0"/>
          <w:marBottom w:val="0"/>
          <w:divBdr>
            <w:top w:val="none" w:sz="0" w:space="0" w:color="auto"/>
            <w:left w:val="none" w:sz="0" w:space="0" w:color="auto"/>
            <w:bottom w:val="none" w:sz="0" w:space="0" w:color="auto"/>
            <w:right w:val="none" w:sz="0" w:space="0" w:color="auto"/>
          </w:divBdr>
        </w:div>
      </w:divsChild>
    </w:div>
    <w:div w:id="822543904">
      <w:bodyDiv w:val="1"/>
      <w:marLeft w:val="0"/>
      <w:marRight w:val="0"/>
      <w:marTop w:val="0"/>
      <w:marBottom w:val="0"/>
      <w:divBdr>
        <w:top w:val="none" w:sz="0" w:space="0" w:color="auto"/>
        <w:left w:val="none" w:sz="0" w:space="0" w:color="auto"/>
        <w:bottom w:val="none" w:sz="0" w:space="0" w:color="auto"/>
        <w:right w:val="none" w:sz="0" w:space="0" w:color="auto"/>
      </w:divBdr>
      <w:divsChild>
        <w:div w:id="881019191">
          <w:marLeft w:val="0"/>
          <w:marRight w:val="0"/>
          <w:marTop w:val="0"/>
          <w:marBottom w:val="0"/>
          <w:divBdr>
            <w:top w:val="none" w:sz="0" w:space="0" w:color="auto"/>
            <w:left w:val="none" w:sz="0" w:space="0" w:color="auto"/>
            <w:bottom w:val="none" w:sz="0" w:space="0" w:color="auto"/>
            <w:right w:val="none" w:sz="0" w:space="0" w:color="auto"/>
          </w:divBdr>
        </w:div>
        <w:div w:id="962660594">
          <w:marLeft w:val="0"/>
          <w:marRight w:val="0"/>
          <w:marTop w:val="0"/>
          <w:marBottom w:val="0"/>
          <w:divBdr>
            <w:top w:val="none" w:sz="0" w:space="0" w:color="auto"/>
            <w:left w:val="none" w:sz="0" w:space="0" w:color="auto"/>
            <w:bottom w:val="none" w:sz="0" w:space="0" w:color="auto"/>
            <w:right w:val="none" w:sz="0" w:space="0" w:color="auto"/>
          </w:divBdr>
        </w:div>
        <w:div w:id="1292323144">
          <w:marLeft w:val="0"/>
          <w:marRight w:val="0"/>
          <w:marTop w:val="0"/>
          <w:marBottom w:val="0"/>
          <w:divBdr>
            <w:top w:val="none" w:sz="0" w:space="0" w:color="auto"/>
            <w:left w:val="none" w:sz="0" w:space="0" w:color="auto"/>
            <w:bottom w:val="none" w:sz="0" w:space="0" w:color="auto"/>
            <w:right w:val="none" w:sz="0" w:space="0" w:color="auto"/>
          </w:divBdr>
        </w:div>
        <w:div w:id="1448431930">
          <w:marLeft w:val="0"/>
          <w:marRight w:val="0"/>
          <w:marTop w:val="0"/>
          <w:marBottom w:val="0"/>
          <w:divBdr>
            <w:top w:val="none" w:sz="0" w:space="0" w:color="auto"/>
            <w:left w:val="none" w:sz="0" w:space="0" w:color="auto"/>
            <w:bottom w:val="none" w:sz="0" w:space="0" w:color="auto"/>
            <w:right w:val="none" w:sz="0" w:space="0" w:color="auto"/>
          </w:divBdr>
        </w:div>
        <w:div w:id="1628927923">
          <w:marLeft w:val="0"/>
          <w:marRight w:val="0"/>
          <w:marTop w:val="0"/>
          <w:marBottom w:val="0"/>
          <w:divBdr>
            <w:top w:val="none" w:sz="0" w:space="0" w:color="auto"/>
            <w:left w:val="none" w:sz="0" w:space="0" w:color="auto"/>
            <w:bottom w:val="none" w:sz="0" w:space="0" w:color="auto"/>
            <w:right w:val="none" w:sz="0" w:space="0" w:color="auto"/>
          </w:divBdr>
        </w:div>
      </w:divsChild>
    </w:div>
    <w:div w:id="917448700">
      <w:bodyDiv w:val="1"/>
      <w:marLeft w:val="0"/>
      <w:marRight w:val="0"/>
      <w:marTop w:val="0"/>
      <w:marBottom w:val="0"/>
      <w:divBdr>
        <w:top w:val="none" w:sz="0" w:space="0" w:color="auto"/>
        <w:left w:val="none" w:sz="0" w:space="0" w:color="auto"/>
        <w:bottom w:val="none" w:sz="0" w:space="0" w:color="auto"/>
        <w:right w:val="none" w:sz="0" w:space="0" w:color="auto"/>
      </w:divBdr>
    </w:div>
    <w:div w:id="1000087560">
      <w:bodyDiv w:val="1"/>
      <w:marLeft w:val="0"/>
      <w:marRight w:val="0"/>
      <w:marTop w:val="0"/>
      <w:marBottom w:val="0"/>
      <w:divBdr>
        <w:top w:val="none" w:sz="0" w:space="0" w:color="auto"/>
        <w:left w:val="none" w:sz="0" w:space="0" w:color="auto"/>
        <w:bottom w:val="none" w:sz="0" w:space="0" w:color="auto"/>
        <w:right w:val="none" w:sz="0" w:space="0" w:color="auto"/>
      </w:divBdr>
    </w:div>
    <w:div w:id="127251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14_04_msw_usltr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And12</b:Tag>
    <b:SourceType>DocumentFromInternetSite</b:SourceType>
    <b:Guid>{F478696E-BC60-40A6-91F9-EF2967188E02}</b:Guid>
    <b:Author>
      <b:Author>
        <b:NameList>
          <b:Person>
            <b:Last>Ng</b:Last>
            <b:First>Andrw</b:First>
          </b:Person>
        </b:NameList>
      </b:Author>
    </b:Author>
    <b:Title>Multivariate Linear Regression</b:Title>
    <b:Year>2012</b:Year>
    <b:YearAccessed>2015</b:YearAccessed>
    <b:MonthAccessed>September</b:MonthAccessed>
    <b:DayAccessed>9</b:DayAccessed>
    <b:URL>http://openclassroom.stanford.edu/MainFolder/DocumentPage.php?course=MachineLearning&amp;doc=exercises%2Fex3%2Fex3.html</b:URL>
    <b:RefOrder>1</b:RefOrder>
  </b:Source>
  <b:Source>
    <b:Tag>Mat14</b:Tag>
    <b:SourceType>DocumentFromInternetSite</b:SourceType>
    <b:Guid>{E95BF99A-CEAA-4A2B-A184-6EA4072AE955}</b:Guid>
    <b:Author>
      <b:Author>
        <b:NameList>
          <b:Person>
            <b:Last>Nedrich</b:Last>
            <b:First>Matt</b:First>
          </b:Person>
        </b:NameList>
      </b:Author>
    </b:Author>
    <b:Title>An Introduction to Gradient Descent and Linear Regression</b:Title>
    <b:Year>2014</b:Year>
    <b:YearAccessed>2015</b:YearAccessed>
    <b:MonthAccessed>September</b:MonthAccessed>
    <b:DayAccessed>9</b:DayAccessed>
    <b:URL>http://spin.atomicobject.com/2014/06/24/gradient-descent-linear-regression/</b:URL>
    <b:RefOrder>2</b:RefOrder>
  </b:Source>
  <b:Source>
    <b:Tag>Chi07</b:Tag>
    <b:SourceType>DocumentFromInternetSite</b:SourceType>
    <b:Guid>{C02E42C0-037E-4981-A759-3B2D3A30E7B1}</b:Guid>
    <b:Author>
      <b:Author>
        <b:NameList>
          <b:Person>
            <b:Last>Chen</b:Last>
            <b:First>Chia-Hui</b:First>
          </b:Person>
        </b:NameList>
      </b:Author>
    </b:Author>
    <b:Title>Cost Functions</b:Title>
    <b:Year>2007</b:Year>
    <b:YearAccessed>2015</b:YearAccessed>
    <b:MonthAccessed>September</b:MonthAccessed>
    <b:DayAccessed>9</b:DayAccessed>
    <b:URL>http://ocw.mit.edu/courses/economics/14-01-principles-of-microeconomics-fall-2007/lecture-notes/14_01_lec13.pdf</b:URL>
    <b:RefOrder>3</b:RefOrder>
  </b:Source>
</b:Sources>
</file>

<file path=customXml/itemProps1.xml><?xml version="1.0" encoding="utf-8"?>
<ds:datastoreItem xmlns:ds="http://schemas.openxmlformats.org/officeDocument/2006/customXml" ds:itemID="{34897C59-4742-44D7-A64A-549A0FD59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2014_04_msw_usltr_format</Template>
  <TotalTime>349</TotalTime>
  <Pages>2</Pages>
  <Words>591</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Linear Regression</vt:lpstr>
    </vt:vector>
  </TitlesOfParts>
  <Company>IEEE</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Gervin Guevarra</dc:creator>
  <cp:lastModifiedBy>Theo Paolo  A. Lim</cp:lastModifiedBy>
  <cp:revision>43</cp:revision>
  <dcterms:created xsi:type="dcterms:W3CDTF">2015-09-22T13:38:00Z</dcterms:created>
  <dcterms:modified xsi:type="dcterms:W3CDTF">2015-12-05T14:50:00Z</dcterms:modified>
</cp:coreProperties>
</file>